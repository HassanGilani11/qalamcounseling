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31CA" w14:textId="77777777" w:rsidR="008115E5" w:rsidRPr="00041F9B" w:rsidRDefault="0004021A">
      <w:pPr>
        <w:pStyle w:val="Name"/>
        <w:rPr>
          <w:sz w:val="36"/>
          <w:szCs w:val="36"/>
        </w:rPr>
      </w:pPr>
      <w:r w:rsidRPr="00041F9B">
        <w:rPr>
          <w:sz w:val="36"/>
          <w:szCs w:val="36"/>
        </w:rPr>
        <w:t>Faiq Abbas</w:t>
      </w:r>
    </w:p>
    <w:p w14:paraId="257AFC09" w14:textId="77777777" w:rsidR="008115E5" w:rsidRPr="00041F9B" w:rsidRDefault="0004021A">
      <w:pPr>
        <w:pStyle w:val="ContactInfo"/>
        <w:rPr>
          <w:sz w:val="18"/>
          <w:szCs w:val="18"/>
        </w:rPr>
      </w:pPr>
      <w:r w:rsidRPr="00041F9B">
        <w:rPr>
          <w:sz w:val="18"/>
          <w:szCs w:val="18"/>
        </w:rPr>
        <w:t>Phone number:03138205393</w:t>
      </w:r>
    </w:p>
    <w:p w14:paraId="7A239D16" w14:textId="77777777" w:rsidR="0004021A" w:rsidRPr="00041F9B" w:rsidRDefault="0004021A">
      <w:pPr>
        <w:pStyle w:val="ContactInfo"/>
        <w:rPr>
          <w:sz w:val="18"/>
          <w:szCs w:val="18"/>
        </w:rPr>
      </w:pPr>
      <w:r w:rsidRPr="00041F9B">
        <w:rPr>
          <w:sz w:val="18"/>
          <w:szCs w:val="18"/>
        </w:rPr>
        <w:t>Email:Syedfaiq37@gmail.com</w:t>
      </w:r>
    </w:p>
    <w:sdt>
      <w:sdtPr>
        <w:id w:val="-1179423465"/>
        <w:placeholder>
          <w:docPart w:val="E4022232BF0BA84DB0D8AAFD9282E657"/>
        </w:placeholder>
        <w:temporary/>
        <w:showingPlcHdr/>
        <w15:appearance w15:val="hidden"/>
      </w:sdtPr>
      <w:sdtContent>
        <w:p w14:paraId="434E618F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530BD39D" w14:textId="22BCF9DC" w:rsidR="008115E5" w:rsidRDefault="00041F9B" w:rsidP="003B3A9B">
      <w:r>
        <w:t>My objective is to adapt and learn to the evolving</w:t>
      </w:r>
      <w:r w:rsidR="00F31216">
        <w:t xml:space="preserve"> market of education and business. </w:t>
      </w:r>
    </w:p>
    <w:p w14:paraId="5825D437" w14:textId="76DCB1DC" w:rsidR="00BE0C4D" w:rsidRDefault="00000000" w:rsidP="00BE0C4D">
      <w:pPr>
        <w:pStyle w:val="Heading1"/>
      </w:pPr>
      <w:sdt>
        <w:sdtPr>
          <w:id w:val="720946933"/>
          <w:placeholder>
            <w:docPart w:val="1DF100CA4AFA344EB97DAA9BDB01B128"/>
          </w:placeholder>
          <w:temporary/>
          <w:showingPlcHdr/>
          <w15:appearance w15:val="hidden"/>
        </w:sdtPr>
        <w:sdtContent>
          <w:r w:rsidR="00691927">
            <w:t>Education</w:t>
          </w:r>
        </w:sdtContent>
      </w:sdt>
      <w:r w:rsidR="00BE0C4D">
        <w:t xml:space="preserve"> </w:t>
      </w:r>
    </w:p>
    <w:p w14:paraId="19226AF7" w14:textId="0A710667" w:rsidR="00BE0C4D" w:rsidRDefault="00366671">
      <w:r>
        <w:t>O’Levels- Beaconhouse School System’2021</w:t>
      </w:r>
    </w:p>
    <w:p w14:paraId="187BFA37" w14:textId="6668F930" w:rsidR="00100688" w:rsidRPr="00100688" w:rsidRDefault="00366671" w:rsidP="00100688">
      <w:r>
        <w:t>A’Levels-</w:t>
      </w:r>
      <w:r w:rsidR="00641E88">
        <w:t xml:space="preserve"> </w:t>
      </w:r>
      <w:r w:rsidR="001851E1">
        <w:t>Beaconhouse</w:t>
      </w:r>
      <w:r>
        <w:t xml:space="preserve"> College Program</w:t>
      </w:r>
      <w:r w:rsidR="00641E88">
        <w:t>’2023</w:t>
      </w:r>
    </w:p>
    <w:sdt>
      <w:sdtPr>
        <w:id w:val="520597245"/>
        <w:placeholder>
          <w:docPart w:val="4B8739631370014F819C0D29BC4EE7FB"/>
        </w:placeholder>
        <w:temporary/>
        <w:showingPlcHdr/>
        <w15:appearance w15:val="hidden"/>
      </w:sdtPr>
      <w:sdtContent>
        <w:p w14:paraId="5B446888" w14:textId="77777777" w:rsidR="008115E5" w:rsidRDefault="00691927">
          <w:pPr>
            <w:pStyle w:val="Heading1"/>
          </w:pPr>
          <w:r>
            <w:t>Awards and Acknowledgements</w:t>
          </w:r>
        </w:p>
      </w:sdtContent>
    </w:sdt>
    <w:p w14:paraId="285F62EE" w14:textId="67E7BC97" w:rsidR="008115E5" w:rsidRDefault="00641E88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1851E1">
        <w:t>P</w:t>
      </w:r>
      <w:r>
        <w:t>eer tutor internship program.</w:t>
      </w:r>
    </w:p>
    <w:p w14:paraId="621C4B30" w14:textId="7E78B301" w:rsidR="00641E88" w:rsidRDefault="00641E88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1851E1">
        <w:t xml:space="preserve">Worked with </w:t>
      </w:r>
      <w:r>
        <w:t>Rizq chapter.</w:t>
      </w:r>
    </w:p>
    <w:p w14:paraId="40A9E722" w14:textId="7223199B" w:rsidR="00641E88" w:rsidRDefault="00641E88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1851E1">
        <w:t>Ma</w:t>
      </w:r>
      <w:r>
        <w:t>naged several events like Colosseum,</w:t>
      </w:r>
      <w:r w:rsidR="009A0E4A">
        <w:t xml:space="preserve">Dramafest </w:t>
      </w:r>
      <w:r w:rsidR="00545AF6">
        <w:t>etc.</w:t>
      </w:r>
    </w:p>
    <w:p w14:paraId="45739DC2" w14:textId="38B6D98F" w:rsidR="007B5E54" w:rsidRDefault="007B5E54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1851E1">
        <w:t>Int</w:t>
      </w:r>
      <w:r>
        <w:t>ernship at PIA</w:t>
      </w:r>
      <w:r w:rsidR="001851E1">
        <w:t>;duration 4 months</w:t>
      </w:r>
    </w:p>
    <w:p w14:paraId="5A130815" w14:textId="17FFA926" w:rsidR="007B5E54" w:rsidRDefault="007B5E54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7B0D44">
        <w:t>Brand Ambassador</w:t>
      </w:r>
      <w:r>
        <w:t xml:space="preserve"> at Successfactor</w:t>
      </w:r>
    </w:p>
    <w:p w14:paraId="10EE87F4" w14:textId="1023B3CB" w:rsidR="007C46A8" w:rsidRDefault="007C46A8" w:rsidP="00641E88">
      <w:pPr>
        <w:pStyle w:val="ListBullet"/>
        <w:numPr>
          <w:ilvl w:val="0"/>
          <w:numId w:val="0"/>
        </w:numPr>
        <w:ind w:left="216"/>
      </w:pPr>
      <w:r>
        <w:t>-6 Acceptances from U</w:t>
      </w:r>
      <w:r w:rsidR="00C61993">
        <w:t>niversities in USA</w:t>
      </w:r>
      <w:r w:rsidR="007B0D44">
        <w:t xml:space="preserve"> with </w:t>
      </w:r>
      <w:r w:rsidR="008A2764">
        <w:t>more than 50% scholarships</w:t>
      </w:r>
    </w:p>
    <w:p w14:paraId="382436D8" w14:textId="2A53D28E" w:rsidR="00C61993" w:rsidRDefault="00C61993" w:rsidP="00641E88">
      <w:pPr>
        <w:pStyle w:val="ListBullet"/>
        <w:numPr>
          <w:ilvl w:val="0"/>
          <w:numId w:val="0"/>
        </w:numPr>
        <w:ind w:left="216"/>
      </w:pPr>
      <w:r>
        <w:t>-3 Acceptances from Universities in UK</w:t>
      </w:r>
    </w:p>
    <w:p w14:paraId="508885B2" w14:textId="6CD424E3" w:rsidR="00C61993" w:rsidRDefault="00C61993" w:rsidP="00641E88">
      <w:pPr>
        <w:pStyle w:val="ListBullet"/>
        <w:numPr>
          <w:ilvl w:val="0"/>
          <w:numId w:val="0"/>
        </w:numPr>
        <w:ind w:left="216"/>
      </w:pPr>
      <w:r>
        <w:t>-7 Acceptances from Universities in Turkey</w:t>
      </w:r>
      <w:r w:rsidR="008A2764">
        <w:t xml:space="preserve"> with more than 60% scholarships</w:t>
      </w:r>
    </w:p>
    <w:p w14:paraId="200B402C" w14:textId="00C980C2" w:rsidR="00A3596A" w:rsidRDefault="000354B7" w:rsidP="00641E88">
      <w:pPr>
        <w:pStyle w:val="ListBullet"/>
        <w:numPr>
          <w:ilvl w:val="0"/>
          <w:numId w:val="0"/>
        </w:numPr>
        <w:ind w:left="216"/>
      </w:pPr>
      <w:r>
        <w:t>-Drama President at BCP-Gulberg 2022-2023</w:t>
      </w:r>
    </w:p>
    <w:p w14:paraId="0D37BFFE" w14:textId="02DAAE58" w:rsidR="000354B7" w:rsidRDefault="000354B7" w:rsidP="00641E88">
      <w:pPr>
        <w:pStyle w:val="ListBullet"/>
        <w:numPr>
          <w:ilvl w:val="0"/>
          <w:numId w:val="0"/>
        </w:numPr>
        <w:ind w:left="216"/>
      </w:pPr>
      <w:r>
        <w:t xml:space="preserve">-Been </w:t>
      </w:r>
      <w:r w:rsidR="0077156D">
        <w:t>affiliated</w:t>
      </w:r>
      <w:r>
        <w:t xml:space="preserve"> with Dramatics from </w:t>
      </w:r>
      <w:r w:rsidR="0077156D">
        <w:t>the last 5 years</w:t>
      </w:r>
    </w:p>
    <w:p w14:paraId="4EB60CB3" w14:textId="21E9C890" w:rsidR="0077156D" w:rsidRDefault="0077156D" w:rsidP="00641E88">
      <w:pPr>
        <w:pStyle w:val="ListBullet"/>
        <w:numPr>
          <w:ilvl w:val="0"/>
          <w:numId w:val="0"/>
        </w:numPr>
        <w:ind w:left="216"/>
      </w:pPr>
      <w:r>
        <w:t>-Initiated the Drama Society at BCP-Gulberg</w:t>
      </w:r>
    </w:p>
    <w:p w14:paraId="012D89BA" w14:textId="34AEA54C" w:rsidR="0077156D" w:rsidRDefault="00235D80" w:rsidP="00641E88">
      <w:pPr>
        <w:pStyle w:val="ListBullet"/>
        <w:numPr>
          <w:ilvl w:val="0"/>
          <w:numId w:val="0"/>
        </w:numPr>
        <w:ind w:left="216"/>
      </w:pPr>
      <w:r>
        <w:t>-</w:t>
      </w:r>
      <w:r w:rsidR="001F05B0">
        <w:t>Two</w:t>
      </w:r>
      <w:r>
        <w:t xml:space="preserve"> research papers on Family and Religion</w:t>
      </w:r>
    </w:p>
    <w:p w14:paraId="1472E155" w14:textId="69E94676" w:rsidR="00235D80" w:rsidRDefault="00235D80" w:rsidP="001851E1">
      <w:pPr>
        <w:pStyle w:val="ListBullet"/>
        <w:numPr>
          <w:ilvl w:val="0"/>
          <w:numId w:val="0"/>
        </w:numPr>
        <w:ind w:left="216"/>
      </w:pPr>
      <w:r>
        <w:t>-</w:t>
      </w:r>
      <w:r w:rsidR="001F05B0">
        <w:t>One</w:t>
      </w:r>
      <w:r>
        <w:t xml:space="preserve"> research essay on Evangelism and its affect on American Politics</w:t>
      </w:r>
    </w:p>
    <w:p w14:paraId="19076D49" w14:textId="6DA8C706" w:rsidR="00AF024A" w:rsidRDefault="00AF024A" w:rsidP="0057521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LANGUAGES</w:t>
      </w:r>
    </w:p>
    <w:p w14:paraId="3CAF794C" w14:textId="32CD214A" w:rsidR="00365031" w:rsidRDefault="00365031" w:rsidP="00247AFF">
      <w:pPr>
        <w:pStyle w:val="ListBullet"/>
        <w:numPr>
          <w:ilvl w:val="0"/>
          <w:numId w:val="0"/>
        </w:numPr>
        <w:ind w:left="216" w:hanging="216"/>
      </w:pPr>
      <w:r w:rsidRPr="00247AFF">
        <w:rPr>
          <w:b/>
          <w:bCs/>
        </w:rPr>
        <w:t>-Urdu</w:t>
      </w:r>
    </w:p>
    <w:p w14:paraId="7E5AE4E6" w14:textId="168E1FC0" w:rsidR="00247AFF" w:rsidRDefault="00247AFF" w:rsidP="00247AFF">
      <w:pPr>
        <w:pStyle w:val="ListBullet"/>
        <w:numPr>
          <w:ilvl w:val="0"/>
          <w:numId w:val="16"/>
        </w:numPr>
      </w:pPr>
      <w:r>
        <w:t>O’Levels-A</w:t>
      </w:r>
    </w:p>
    <w:p w14:paraId="6522A867" w14:textId="56CB46A7" w:rsidR="00247AFF" w:rsidRDefault="00247AFF" w:rsidP="00247AFF">
      <w:pPr>
        <w:pStyle w:val="ListBullet"/>
        <w:numPr>
          <w:ilvl w:val="0"/>
          <w:numId w:val="16"/>
        </w:numPr>
      </w:pPr>
      <w:r>
        <w:t>A’Levels-A*</w:t>
      </w:r>
    </w:p>
    <w:p w14:paraId="0B1CAF60" w14:textId="43A4CE9B" w:rsidR="00247AFF" w:rsidRDefault="00247AFF" w:rsidP="00247AFF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247AFF">
        <w:rPr>
          <w:b/>
          <w:bCs/>
        </w:rPr>
        <w:t>-English</w:t>
      </w:r>
    </w:p>
    <w:p w14:paraId="49D005F0" w14:textId="1C06D2BC" w:rsidR="00247AFF" w:rsidRDefault="00247AFF" w:rsidP="00247AFF">
      <w:pPr>
        <w:pStyle w:val="ListBullet"/>
        <w:numPr>
          <w:ilvl w:val="0"/>
          <w:numId w:val="17"/>
        </w:numPr>
      </w:pPr>
      <w:r>
        <w:t>O’Levels-A</w:t>
      </w:r>
    </w:p>
    <w:p w14:paraId="45FA9AA4" w14:textId="3F74DC03" w:rsidR="00247AFF" w:rsidRDefault="00247AFF" w:rsidP="00247AFF">
      <w:pPr>
        <w:pStyle w:val="ListBullet"/>
        <w:numPr>
          <w:ilvl w:val="0"/>
          <w:numId w:val="17"/>
        </w:numPr>
      </w:pPr>
      <w:r>
        <w:t>English Proficiency Test-Duo Lingo</w:t>
      </w:r>
    </w:p>
    <w:p w14:paraId="258B135C" w14:textId="6BEB9752" w:rsidR="00247AFF" w:rsidRDefault="00A3596A" w:rsidP="00247AFF">
      <w:pPr>
        <w:pStyle w:val="ListBullet"/>
        <w:numPr>
          <w:ilvl w:val="0"/>
          <w:numId w:val="17"/>
        </w:numPr>
      </w:pPr>
      <w:r>
        <w:t>125/160</w:t>
      </w:r>
    </w:p>
    <w:p w14:paraId="0D20BC44" w14:textId="74BDC76F" w:rsidR="00221469" w:rsidRDefault="00221469" w:rsidP="00221469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221469">
        <w:rPr>
          <w:b/>
          <w:bCs/>
        </w:rPr>
        <w:t>-Spanish</w:t>
      </w:r>
    </w:p>
    <w:p w14:paraId="1A053866" w14:textId="34C4BC64" w:rsidR="00221469" w:rsidRDefault="00221469" w:rsidP="00221469">
      <w:pPr>
        <w:pStyle w:val="ListBullet"/>
        <w:numPr>
          <w:ilvl w:val="0"/>
          <w:numId w:val="19"/>
        </w:numPr>
      </w:pPr>
      <w:r>
        <w:t>Pursuing a Diploma in Spanish</w:t>
      </w:r>
    </w:p>
    <w:p w14:paraId="4B3F6BD8" w14:textId="0F389F12" w:rsidR="00B37DAE" w:rsidRDefault="00B37DAE" w:rsidP="0057521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Interests</w:t>
      </w:r>
    </w:p>
    <w:p w14:paraId="505977E9" w14:textId="012EC83D" w:rsidR="00C61993" w:rsidRDefault="00DB3368" w:rsidP="00641E88">
      <w:pPr>
        <w:pStyle w:val="ListBullet"/>
        <w:numPr>
          <w:ilvl w:val="0"/>
          <w:numId w:val="0"/>
        </w:numPr>
        <w:ind w:left="216"/>
      </w:pPr>
      <w:r>
        <w:t>-Dramatics</w:t>
      </w:r>
    </w:p>
    <w:p w14:paraId="5DE03337" w14:textId="593B62AA" w:rsidR="00DB3368" w:rsidRDefault="00DB3368" w:rsidP="00641E88">
      <w:pPr>
        <w:pStyle w:val="ListBullet"/>
        <w:numPr>
          <w:ilvl w:val="0"/>
          <w:numId w:val="0"/>
        </w:numPr>
        <w:ind w:left="216"/>
      </w:pPr>
      <w:r>
        <w:t>-Learning about the business environment</w:t>
      </w:r>
    </w:p>
    <w:p w14:paraId="307254B1" w14:textId="275BC0BF" w:rsidR="00DB3368" w:rsidRDefault="00DB3368" w:rsidP="00641E88">
      <w:pPr>
        <w:pStyle w:val="ListBullet"/>
        <w:numPr>
          <w:ilvl w:val="0"/>
          <w:numId w:val="0"/>
        </w:numPr>
        <w:ind w:left="216"/>
      </w:pPr>
      <w:r>
        <w:t>-Community Service</w:t>
      </w:r>
    </w:p>
    <w:p w14:paraId="01DB3ACB" w14:textId="2FF2528A" w:rsidR="00DB3368" w:rsidRDefault="00DB3368" w:rsidP="00641E88">
      <w:pPr>
        <w:pStyle w:val="ListBullet"/>
        <w:numPr>
          <w:ilvl w:val="0"/>
          <w:numId w:val="0"/>
        </w:numPr>
        <w:ind w:left="216"/>
      </w:pPr>
      <w:r>
        <w:t>-Travelling</w:t>
      </w:r>
    </w:p>
    <w:sectPr w:rsidR="00DB3368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2585" w14:textId="77777777" w:rsidR="00165595" w:rsidRDefault="00165595">
      <w:r>
        <w:separator/>
      </w:r>
    </w:p>
  </w:endnote>
  <w:endnote w:type="continuationSeparator" w:id="0">
    <w:p w14:paraId="3AF9A74A" w14:textId="77777777" w:rsidR="00165595" w:rsidRDefault="0016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CD61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737F" w14:textId="77777777" w:rsidR="00165595" w:rsidRDefault="00165595">
      <w:r>
        <w:separator/>
      </w:r>
    </w:p>
  </w:footnote>
  <w:footnote w:type="continuationSeparator" w:id="0">
    <w:p w14:paraId="19B18991" w14:textId="77777777" w:rsidR="00165595" w:rsidRDefault="00165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6BAB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1F9A812" wp14:editId="01B18D4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10E3B1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AE58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850B33" wp14:editId="720B5E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323D3C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3850B33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9323D3C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FEE5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24E8B"/>
    <w:multiLevelType w:val="hybridMultilevel"/>
    <w:tmpl w:val="FD18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801F6"/>
    <w:multiLevelType w:val="hybridMultilevel"/>
    <w:tmpl w:val="F2A40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C670F4"/>
    <w:multiLevelType w:val="hybridMultilevel"/>
    <w:tmpl w:val="33B03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7726D"/>
    <w:multiLevelType w:val="hybridMultilevel"/>
    <w:tmpl w:val="0CAA346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6377A1B"/>
    <w:multiLevelType w:val="hybridMultilevel"/>
    <w:tmpl w:val="622EE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E6E26"/>
    <w:multiLevelType w:val="hybridMultilevel"/>
    <w:tmpl w:val="C9AA16CA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88493261">
    <w:abstractNumId w:val="9"/>
  </w:num>
  <w:num w:numId="2" w16cid:durableId="18823846">
    <w:abstractNumId w:val="14"/>
  </w:num>
  <w:num w:numId="3" w16cid:durableId="1260062483">
    <w:abstractNumId w:val="12"/>
  </w:num>
  <w:num w:numId="4" w16cid:durableId="511531893">
    <w:abstractNumId w:val="7"/>
  </w:num>
  <w:num w:numId="5" w16cid:durableId="118380319">
    <w:abstractNumId w:val="6"/>
  </w:num>
  <w:num w:numId="6" w16cid:durableId="1448425931">
    <w:abstractNumId w:val="5"/>
  </w:num>
  <w:num w:numId="7" w16cid:durableId="727194194">
    <w:abstractNumId w:val="4"/>
  </w:num>
  <w:num w:numId="8" w16cid:durableId="895622317">
    <w:abstractNumId w:val="8"/>
  </w:num>
  <w:num w:numId="9" w16cid:durableId="934170134">
    <w:abstractNumId w:val="3"/>
  </w:num>
  <w:num w:numId="10" w16cid:durableId="1154294018">
    <w:abstractNumId w:val="2"/>
  </w:num>
  <w:num w:numId="11" w16cid:durableId="1530753050">
    <w:abstractNumId w:val="1"/>
  </w:num>
  <w:num w:numId="12" w16cid:durableId="735589272">
    <w:abstractNumId w:val="0"/>
  </w:num>
  <w:num w:numId="13" w16cid:durableId="841092778">
    <w:abstractNumId w:val="15"/>
  </w:num>
  <w:num w:numId="14" w16cid:durableId="634987866">
    <w:abstractNumId w:val="9"/>
  </w:num>
  <w:num w:numId="15" w16cid:durableId="821389148">
    <w:abstractNumId w:val="18"/>
  </w:num>
  <w:num w:numId="16" w16cid:durableId="1167794460">
    <w:abstractNumId w:val="16"/>
  </w:num>
  <w:num w:numId="17" w16cid:durableId="1315255145">
    <w:abstractNumId w:val="11"/>
  </w:num>
  <w:num w:numId="18" w16cid:durableId="111679140">
    <w:abstractNumId w:val="9"/>
  </w:num>
  <w:num w:numId="19" w16cid:durableId="1783767539">
    <w:abstractNumId w:val="13"/>
  </w:num>
  <w:num w:numId="20" w16cid:durableId="382751385">
    <w:abstractNumId w:val="10"/>
  </w:num>
  <w:num w:numId="21" w16cid:durableId="21338171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1A"/>
    <w:rsid w:val="000354B7"/>
    <w:rsid w:val="0004021A"/>
    <w:rsid w:val="00041F9B"/>
    <w:rsid w:val="00081F8A"/>
    <w:rsid w:val="000D7BBC"/>
    <w:rsid w:val="00100688"/>
    <w:rsid w:val="00165595"/>
    <w:rsid w:val="001851E1"/>
    <w:rsid w:val="001F05B0"/>
    <w:rsid w:val="00221469"/>
    <w:rsid w:val="00235D80"/>
    <w:rsid w:val="00247AFF"/>
    <w:rsid w:val="00365031"/>
    <w:rsid w:val="00366671"/>
    <w:rsid w:val="003A62C3"/>
    <w:rsid w:val="003B3A9B"/>
    <w:rsid w:val="0046340E"/>
    <w:rsid w:val="00500FCD"/>
    <w:rsid w:val="00545AF6"/>
    <w:rsid w:val="00641E88"/>
    <w:rsid w:val="00691927"/>
    <w:rsid w:val="0077156D"/>
    <w:rsid w:val="007B0D44"/>
    <w:rsid w:val="007B5E54"/>
    <w:rsid w:val="007C46A8"/>
    <w:rsid w:val="008115E5"/>
    <w:rsid w:val="008A2764"/>
    <w:rsid w:val="008C7B27"/>
    <w:rsid w:val="008F77D6"/>
    <w:rsid w:val="009A0E4A"/>
    <w:rsid w:val="00A12EC7"/>
    <w:rsid w:val="00A3596A"/>
    <w:rsid w:val="00AF024A"/>
    <w:rsid w:val="00B37DAE"/>
    <w:rsid w:val="00BC23E1"/>
    <w:rsid w:val="00BE0C4D"/>
    <w:rsid w:val="00C61993"/>
    <w:rsid w:val="00DB3368"/>
    <w:rsid w:val="00F31216"/>
    <w:rsid w:val="00F63B95"/>
    <w:rsid w:val="00F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C62F4"/>
  <w15:chartTrackingRefBased/>
  <w15:docId w15:val="{548D107D-E1B2-DB4F-AE65-E9C298CD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8D947F3-1618-C843-B0F7-017A3D10CF2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022232BF0BA84DB0D8AAFD9282E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0B0F3-C771-D541-84C8-8592F0A15EEE}"/>
      </w:docPartPr>
      <w:docPartBody>
        <w:p w:rsidR="006D2253" w:rsidRDefault="006D2253">
          <w:pPr>
            <w:pStyle w:val="E4022232BF0BA84DB0D8AAFD9282E657"/>
          </w:pPr>
          <w:r>
            <w:t>Objective</w:t>
          </w:r>
        </w:p>
      </w:docPartBody>
    </w:docPart>
    <w:docPart>
      <w:docPartPr>
        <w:name w:val="1DF100CA4AFA344EB97DAA9BDB01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DDC8-E367-0A46-835D-107003A38C4C}"/>
      </w:docPartPr>
      <w:docPartBody>
        <w:p w:rsidR="006D2253" w:rsidRDefault="006D2253">
          <w:pPr>
            <w:pStyle w:val="1DF100CA4AFA344EB97DAA9BDB01B128"/>
          </w:pPr>
          <w:r>
            <w:t>Education</w:t>
          </w:r>
        </w:p>
      </w:docPartBody>
    </w:docPart>
    <w:docPart>
      <w:docPartPr>
        <w:name w:val="4B8739631370014F819C0D29BC4E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5A37-A835-8443-9CEA-9ECE4CB64A4F}"/>
      </w:docPartPr>
      <w:docPartBody>
        <w:p w:rsidR="006D2253" w:rsidRDefault="006D2253">
          <w:pPr>
            <w:pStyle w:val="4B8739631370014F819C0D29BC4EE7FB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3199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53"/>
    <w:rsid w:val="00022435"/>
    <w:rsid w:val="00304FC8"/>
    <w:rsid w:val="0038712B"/>
    <w:rsid w:val="004F106B"/>
    <w:rsid w:val="006D2253"/>
    <w:rsid w:val="00C90C9E"/>
    <w:rsid w:val="00E0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22232BF0BA84DB0D8AAFD9282E657">
    <w:name w:val="E4022232BF0BA84DB0D8AAFD9282E65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DF100CA4AFA344EB97DAA9BDB01B128">
    <w:name w:val="1DF100CA4AFA344EB97DAA9BDB01B128"/>
  </w:style>
  <w:style w:type="paragraph" w:customStyle="1" w:styleId="4B8739631370014F819C0D29BC4EE7FB">
    <w:name w:val="4B8739631370014F819C0D29BC4EE7FB"/>
  </w:style>
  <w:style w:type="paragraph" w:customStyle="1" w:styleId="A2473B8B345998408738E44F616ECA67">
    <w:name w:val="A2473B8B345998408738E44F616ECA67"/>
    <w:rsid w:val="00387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%7b68D947F3-1618-C843-B0F7-017A3D10CF2F%7dtf50002018.dotx</Template>
  <TotalTime>18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Abbas</dc:creator>
  <cp:keywords/>
  <dc:description/>
  <cp:lastModifiedBy>Faiq Jafry</cp:lastModifiedBy>
  <cp:revision>26</cp:revision>
  <dcterms:created xsi:type="dcterms:W3CDTF">2023-03-29T07:30:00Z</dcterms:created>
  <dcterms:modified xsi:type="dcterms:W3CDTF">2023-04-15T12:43:00Z</dcterms:modified>
</cp:coreProperties>
</file>